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14C" w:rsidRDefault="00F4613B">
      <w:pPr>
        <w:pStyle w:val="Title"/>
      </w:pPr>
      <w:r>
        <w:t>Module 2</w:t>
      </w:r>
    </w:p>
    <w:p w:rsidR="0057414C" w:rsidRDefault="00F4613B">
      <w:pPr>
        <w:pStyle w:val="Heading1"/>
        <w:rPr>
          <w:color w:val="auto"/>
        </w:rPr>
      </w:pPr>
      <w:r>
        <w:rPr>
          <w:color w:val="auto"/>
        </w:rPr>
        <w:t>Lesson 5</w:t>
      </w:r>
    </w:p>
    <w:p w:rsidR="0057414C" w:rsidRDefault="0057414C">
      <w:pPr>
        <w:rPr>
          <w:rFonts w:cs="Calibri"/>
          <w:sz w:val="28"/>
          <w:szCs w:val="28"/>
        </w:rPr>
      </w:pPr>
    </w:p>
    <w:p w:rsidR="0057414C" w:rsidRDefault="00F4613B">
      <w:pPr>
        <w:pStyle w:val="ListParagraph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Fan-out Wafer Level Package</w:t>
      </w:r>
    </w:p>
    <w:p w:rsidR="0057414C" w:rsidRDefault="00F4613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The one difference between the flip chip package and the wafer level package is that the chip is connected to the solder balls through </w:t>
      </w:r>
      <w:r>
        <w:rPr>
          <w:rFonts w:cs="Calibri"/>
          <w:sz w:val="28"/>
          <w:szCs w:val="28"/>
        </w:rPr>
        <w:t>the RDL.</w:t>
      </w:r>
    </w:p>
    <w:p w:rsidR="0057414C" w:rsidRDefault="00F4613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First, we will pick and place the known good dies on a temporary carrier.</w:t>
      </w:r>
    </w:p>
    <w:p w:rsidR="0057414C" w:rsidRDefault="00F4613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Then we will add the </w:t>
      </w:r>
      <w:proofErr w:type="spellStart"/>
      <w:r>
        <w:rPr>
          <w:rFonts w:cs="Calibri"/>
          <w:sz w:val="28"/>
          <w:szCs w:val="28"/>
        </w:rPr>
        <w:t>molding</w:t>
      </w:r>
      <w:proofErr w:type="spellEnd"/>
      <w:r>
        <w:rPr>
          <w:rFonts w:cs="Calibri"/>
          <w:sz w:val="28"/>
          <w:szCs w:val="28"/>
        </w:rPr>
        <w:t xml:space="preserve"> compound to protect the chip.</w:t>
      </w:r>
    </w:p>
    <w:p w:rsidR="0057414C" w:rsidRDefault="00F4613B">
      <w:pPr>
        <w:pStyle w:val="ListParagraph"/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After that we will remove the temporary carrier to get a reconstituted wafer (chips on </w:t>
      </w:r>
      <w:proofErr w:type="spellStart"/>
      <w:r>
        <w:rPr>
          <w:rFonts w:cs="Calibri"/>
          <w:sz w:val="28"/>
          <w:szCs w:val="28"/>
        </w:rPr>
        <w:t>molding</w:t>
      </w:r>
      <w:proofErr w:type="spellEnd"/>
      <w:r>
        <w:rPr>
          <w:rFonts w:cs="Calibri"/>
          <w:sz w:val="28"/>
          <w:szCs w:val="28"/>
        </w:rPr>
        <w:t xml:space="preserve"> compound).</w:t>
      </w:r>
    </w:p>
    <w:p w:rsidR="0057414C" w:rsidRDefault="00F4613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Now we n</w:t>
      </w:r>
      <w:r>
        <w:rPr>
          <w:rFonts w:cs="Calibri"/>
          <w:sz w:val="28"/>
          <w:szCs w:val="28"/>
        </w:rPr>
        <w:t>eed to prepare the RDL for that we will use coating of dielectric material and metal.</w:t>
      </w:r>
    </w:p>
    <w:p w:rsidR="0057414C" w:rsidRDefault="00F4613B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First, we make a metal layer.</w:t>
      </w:r>
    </w:p>
    <w:p w:rsidR="0057414C" w:rsidRDefault="00F4613B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Then add the dielectric layer and create grooves.</w:t>
      </w:r>
    </w:p>
    <w:p w:rsidR="0057414C" w:rsidRDefault="00F4613B">
      <w:pPr>
        <w:pStyle w:val="ListParagraph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After that we add another metal layer and pattern it. The pattern will be made by covering</w:t>
      </w:r>
      <w:r>
        <w:rPr>
          <w:rFonts w:cs="Calibri"/>
          <w:sz w:val="28"/>
          <w:szCs w:val="28"/>
        </w:rPr>
        <w:t xml:space="preserve"> the grooves and making more.</w:t>
      </w:r>
    </w:p>
    <w:p w:rsidR="0057414C" w:rsidRDefault="00F4613B">
      <w:r>
        <w:rPr>
          <w:rFonts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467999</wp:posOffset>
            </wp:positionV>
            <wp:extent cx="5731514" cy="1383030"/>
            <wp:effectExtent l="0" t="0" r="2536" b="7620"/>
            <wp:wrapNone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830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8"/>
          <w:szCs w:val="28"/>
        </w:rPr>
        <w:t>Now you have to continue these steps until you have the desired number of layers. In this case we have three layers.</w:t>
      </w:r>
    </w:p>
    <w:p w:rsidR="0057414C" w:rsidRDefault="0057414C">
      <w:pPr>
        <w:rPr>
          <w:rFonts w:cs="Calibri"/>
          <w:sz w:val="28"/>
          <w:szCs w:val="28"/>
        </w:rPr>
      </w:pPr>
    </w:p>
    <w:p w:rsidR="0057414C" w:rsidRDefault="0057414C">
      <w:pPr>
        <w:rPr>
          <w:rFonts w:cs="Calibri"/>
          <w:sz w:val="28"/>
          <w:szCs w:val="28"/>
        </w:rPr>
      </w:pPr>
    </w:p>
    <w:p w:rsidR="0057414C" w:rsidRDefault="0057414C">
      <w:pPr>
        <w:rPr>
          <w:rFonts w:cs="Calibri"/>
          <w:sz w:val="28"/>
          <w:szCs w:val="28"/>
        </w:rPr>
      </w:pPr>
    </w:p>
    <w:p w:rsidR="0057414C" w:rsidRDefault="0057414C">
      <w:pPr>
        <w:rPr>
          <w:rFonts w:cs="Calibri"/>
          <w:sz w:val="28"/>
          <w:szCs w:val="28"/>
        </w:rPr>
      </w:pPr>
    </w:p>
    <w:p w:rsidR="0057414C" w:rsidRDefault="00F4613B">
      <w:pPr>
        <w:pStyle w:val="ListParagraph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We now put the prepared RDL on the reconstituted wafers.</w:t>
      </w:r>
    </w:p>
    <w:p w:rsidR="0057414C" w:rsidRDefault="00F4613B">
      <w:pPr>
        <w:pStyle w:val="ListParagraph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Then we attach the solder balls.</w:t>
      </w:r>
    </w:p>
    <w:p w:rsidR="0057414C" w:rsidRDefault="00F4613B">
      <w:pPr>
        <w:pStyle w:val="ListParagraph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After that we </w:t>
      </w:r>
      <w:r>
        <w:rPr>
          <w:rFonts w:cs="Calibri"/>
          <w:sz w:val="28"/>
          <w:szCs w:val="28"/>
        </w:rPr>
        <w:t>mark the wafer.</w:t>
      </w:r>
    </w:p>
    <w:p w:rsidR="0057414C" w:rsidRDefault="00F4613B">
      <w:pPr>
        <w:pStyle w:val="ListParagraph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Finally through the process of singulation we separate the individual chips.</w:t>
      </w:r>
    </w:p>
    <w:p w:rsidR="0057414C" w:rsidRDefault="00F4613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If you have high pin count and low pitch then fan-out chip are the best for you.</w:t>
      </w:r>
    </w:p>
    <w:p w:rsidR="0057414C" w:rsidRDefault="00F4613B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Processing video</w:t>
      </w:r>
    </w:p>
    <w:p w:rsidR="0057414C" w:rsidRDefault="00667BED">
      <w:hyperlink r:id="rId8" w:history="1">
        <w:r w:rsidRPr="00667BED">
          <w:rPr>
            <w:rStyle w:val="Hyperlink"/>
          </w:rPr>
          <w:t>https://drive.google.com/file/d/19Zxx-L-sjkz3ZFuM0WUFlRX46RfqTvaM/view?usp=sharing</w:t>
        </w:r>
      </w:hyperlink>
      <w:bookmarkStart w:id="0" w:name="_GoBack"/>
      <w:bookmarkEnd w:id="0"/>
    </w:p>
    <w:p w:rsidR="0057414C" w:rsidRDefault="0057414C"/>
    <w:sectPr w:rsidR="0057414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13B" w:rsidRDefault="00F4613B">
      <w:pPr>
        <w:spacing w:after="0" w:line="240" w:lineRule="auto"/>
      </w:pPr>
      <w:r>
        <w:separator/>
      </w:r>
    </w:p>
  </w:endnote>
  <w:endnote w:type="continuationSeparator" w:id="0">
    <w:p w:rsidR="00F4613B" w:rsidRDefault="00F4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13B" w:rsidRDefault="00F461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4613B" w:rsidRDefault="00F4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41F79"/>
    <w:multiLevelType w:val="multilevel"/>
    <w:tmpl w:val="33D0FB3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47F0085C"/>
    <w:multiLevelType w:val="multilevel"/>
    <w:tmpl w:val="B88A3A0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61D038BB"/>
    <w:multiLevelType w:val="multilevel"/>
    <w:tmpl w:val="1D327B1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637D04E5"/>
    <w:multiLevelType w:val="multilevel"/>
    <w:tmpl w:val="DB5CE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414C"/>
    <w:rsid w:val="0057414C"/>
    <w:rsid w:val="00667BED"/>
    <w:rsid w:val="007B1B40"/>
    <w:rsid w:val="00F4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29A7"/>
  <w15:docId w15:val="{09ADBAAE-12CA-4B41-AF80-E6074BC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67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Zxx-L-sjkz3ZFuM0WUFlRX46RfqTvaM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dc:description/>
  <cp:lastModifiedBy>Druhi DAVE</cp:lastModifiedBy>
  <cp:revision>3</cp:revision>
  <dcterms:created xsi:type="dcterms:W3CDTF">2025-05-04T10:11:00Z</dcterms:created>
  <dcterms:modified xsi:type="dcterms:W3CDTF">2025-05-04T10:15:00Z</dcterms:modified>
</cp:coreProperties>
</file>